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F9A2" w14:textId="77777777" w:rsidR="00CD6A12" w:rsidRDefault="00000000">
      <w:pPr>
        <w:pStyle w:val="Heading"/>
      </w:pPr>
      <w:r>
        <w:t>Applied Math 2023 – Fall In-service Registration</w:t>
      </w:r>
    </w:p>
    <w:p w14:paraId="10839BEA" w14:textId="77777777" w:rsidR="00CD6A12" w:rsidRDefault="00000000">
      <w:pPr>
        <w:pStyle w:val="Heading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In-service Registration Fee: $185.00 ($200.00 on-site)</w:t>
      </w:r>
    </w:p>
    <w:p w14:paraId="24010E3E" w14:textId="77777777" w:rsidR="00CD6A12" w:rsidRDefault="0000000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(Includes continental breakfast, lunch and six (6) STEM Clock Hours)</w:t>
      </w:r>
    </w:p>
    <w:p w14:paraId="578C16C5" w14:textId="77777777" w:rsidR="00CD6A12" w:rsidRDefault="00000000">
      <w:pPr>
        <w:pStyle w:val="Standard"/>
        <w:rPr>
          <w:b/>
        </w:rPr>
      </w:pPr>
      <w:r>
        <w:rPr>
          <w:b/>
        </w:rPr>
        <w:tab/>
      </w:r>
    </w:p>
    <w:p w14:paraId="345270E3" w14:textId="77777777" w:rsidR="00CD6A12" w:rsidRDefault="00000000">
      <w:pPr>
        <w:pStyle w:val="Standard"/>
        <w:rPr>
          <w:b/>
          <w:sz w:val="22"/>
          <w:szCs w:val="22"/>
        </w:rPr>
      </w:pPr>
      <w:r>
        <w:rPr>
          <w:b/>
          <w:sz w:val="22"/>
          <w:szCs w:val="22"/>
        </w:rPr>
        <w:t>Send Registration to: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Washington Applied Math Council (WAMC)</w:t>
      </w:r>
    </w:p>
    <w:p w14:paraId="59C18ED4" w14:textId="77777777" w:rsidR="00CD6A12" w:rsidRDefault="00000000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C/O WAMC Registration</w:t>
      </w:r>
    </w:p>
    <w:p w14:paraId="7191371A" w14:textId="77777777" w:rsidR="00CD6A12" w:rsidRDefault="00000000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PO BOX 1401</w:t>
      </w:r>
    </w:p>
    <w:p w14:paraId="6AFBC359" w14:textId="77777777" w:rsidR="00CD6A12" w:rsidRDefault="00000000">
      <w:pPr>
        <w:pStyle w:val="Standard"/>
        <w:jc w:val="center"/>
      </w:pPr>
      <w:r>
        <w:rPr>
          <w:b/>
          <w:sz w:val="22"/>
          <w:szCs w:val="22"/>
        </w:rPr>
        <w:t>Tenino, WA 98589</w:t>
      </w:r>
    </w:p>
    <w:p w14:paraId="5782248B" w14:textId="77777777" w:rsidR="00CD6A12" w:rsidRDefault="00000000">
      <w:pPr>
        <w:pStyle w:val="Standard"/>
        <w:jc w:val="center"/>
      </w:pPr>
      <w:r>
        <w:rPr>
          <w:b/>
          <w:sz w:val="22"/>
          <w:szCs w:val="22"/>
        </w:rPr>
        <w:t>Phone: (509) 800-7336</w:t>
      </w:r>
    </w:p>
    <w:p w14:paraId="36C0C209" w14:textId="77777777" w:rsidR="00CD6A12" w:rsidRDefault="00000000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Fax: (360) 264-7564</w:t>
      </w:r>
    </w:p>
    <w:p w14:paraId="1BE0AF6F" w14:textId="77777777" w:rsidR="00CD6A12" w:rsidRDefault="00000000">
      <w:pPr>
        <w:pStyle w:val="Standard"/>
        <w:jc w:val="center"/>
      </w:pPr>
      <w:r>
        <w:rPr>
          <w:b/>
          <w:sz w:val="22"/>
          <w:szCs w:val="22"/>
        </w:rPr>
        <w:t xml:space="preserve">E-mail to:  </w:t>
      </w:r>
      <w:hyperlink r:id="rId6" w:history="1">
        <w:r>
          <w:rPr>
            <w:rStyle w:val="Hyperlink"/>
            <w:b/>
            <w:sz w:val="22"/>
            <w:szCs w:val="22"/>
          </w:rPr>
          <w:t>katiewamc@gmail.com</w:t>
        </w:r>
      </w:hyperlink>
    </w:p>
    <w:p w14:paraId="15B6F8D6" w14:textId="77777777" w:rsidR="00CD6A12" w:rsidRDefault="00000000">
      <w:pPr>
        <w:pStyle w:val="Standard"/>
        <w:tabs>
          <w:tab w:val="right" w:leader="hyphen" w:pos="1080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698B956B" w14:textId="77777777" w:rsidR="00CC1726" w:rsidRDefault="00CC1726" w:rsidP="00CC1726">
      <w:pPr>
        <w:pStyle w:val="Standard"/>
        <w:spacing w:after="120"/>
      </w:pPr>
      <w:r>
        <w:rPr>
          <w:sz w:val="22"/>
          <w:szCs w:val="22"/>
        </w:rPr>
        <w:t xml:space="preserve">Name: </w:t>
      </w:r>
      <w:r w:rsidRPr="00E3107A">
        <w:rPr>
          <w:sz w:val="22"/>
          <w:szCs w:val="22"/>
          <w:bdr w:val="single" w:sz="12" w:space="0" w:color="auto"/>
        </w:rPr>
        <w:t xml:space="preserve">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  <w:t xml:space="preserve">         </w:t>
      </w:r>
      <w:r>
        <w:rPr>
          <w:sz w:val="22"/>
          <w:szCs w:val="22"/>
        </w:rPr>
        <w:t xml:space="preserve"> School District: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</w:t>
      </w:r>
    </w:p>
    <w:p w14:paraId="2AF0244E" w14:textId="77777777" w:rsidR="00CC1726" w:rsidRDefault="00CC1726" w:rsidP="00CC1726">
      <w:pPr>
        <w:pStyle w:val="Standard"/>
        <w:spacing w:after="120"/>
      </w:pPr>
      <w:r>
        <w:rPr>
          <w:sz w:val="22"/>
          <w:szCs w:val="22"/>
        </w:rPr>
        <w:t xml:space="preserve">Teacher/CTE Cert.#: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ab/>
        <w:t xml:space="preserve">  </w:t>
      </w:r>
    </w:p>
    <w:p w14:paraId="59AD9688" w14:textId="77777777" w:rsidR="00CC1726" w:rsidRDefault="00CC1726" w:rsidP="00CC1726">
      <w:pPr>
        <w:pStyle w:val="Standard"/>
        <w:spacing w:after="120"/>
      </w:pPr>
      <w:r>
        <w:rPr>
          <w:sz w:val="22"/>
          <w:szCs w:val="22"/>
        </w:rPr>
        <w:t xml:space="preserve">School Address: </w:t>
      </w:r>
      <w:r w:rsidRPr="00E3107A">
        <w:rPr>
          <w:sz w:val="22"/>
          <w:szCs w:val="22"/>
          <w:bdr w:val="single" w:sz="12" w:space="0" w:color="auto"/>
        </w:rPr>
        <w:t xml:space="preserve">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proofErr w:type="gramStart"/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City</w:t>
      </w:r>
      <w:proofErr w:type="gramEnd"/>
      <w:r>
        <w:rPr>
          <w:sz w:val="22"/>
          <w:szCs w:val="22"/>
        </w:rPr>
        <w:t xml:space="preserve">, Zip: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,WA</w:t>
      </w:r>
    </w:p>
    <w:p w14:paraId="7374C335" w14:textId="77777777" w:rsidR="00CC1726" w:rsidRDefault="00CC1726" w:rsidP="00CC1726">
      <w:pPr>
        <w:pStyle w:val="Standard"/>
        <w:spacing w:after="120"/>
      </w:pPr>
      <w:r>
        <w:rPr>
          <w:sz w:val="22"/>
          <w:szCs w:val="22"/>
        </w:rPr>
        <w:t>School:</w:t>
      </w:r>
      <w:r w:rsidRPr="00E3107A">
        <w:rPr>
          <w:sz w:val="22"/>
          <w:szCs w:val="22"/>
          <w:bdr w:val="single" w:sz="12" w:space="0" w:color="auto"/>
        </w:rPr>
        <w:t xml:space="preserve"> 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proofErr w:type="gramStart"/>
      <w:r w:rsidRPr="00E3107A">
        <w:rPr>
          <w:sz w:val="22"/>
          <w:szCs w:val="22"/>
          <w:bdr w:val="single" w:sz="12" w:space="0" w:color="auto"/>
        </w:rPr>
        <w:tab/>
        <w:t xml:space="preserve">  </w:t>
      </w:r>
      <w:r>
        <w:rPr>
          <w:sz w:val="22"/>
          <w:szCs w:val="22"/>
        </w:rPr>
        <w:t>School</w:t>
      </w:r>
      <w:proofErr w:type="gramEnd"/>
      <w:r>
        <w:rPr>
          <w:sz w:val="22"/>
          <w:szCs w:val="22"/>
        </w:rPr>
        <w:t xml:space="preserve"> Phone: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  <w:t xml:space="preserve">         </w:t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</w:p>
    <w:p w14:paraId="6171C65B" w14:textId="77777777" w:rsidR="00CC1726" w:rsidRDefault="00CC1726" w:rsidP="00CC1726">
      <w:pPr>
        <w:pStyle w:val="Standard"/>
        <w:tabs>
          <w:tab w:val="right" w:leader="hyphen" w:pos="108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64D385DF" w14:textId="77777777" w:rsidR="00CC1726" w:rsidRDefault="00CC1726" w:rsidP="00CC1726">
      <w:pPr>
        <w:pStyle w:val="Standard"/>
        <w:spacing w:after="120"/>
      </w:pPr>
      <w:r>
        <w:rPr>
          <w:sz w:val="22"/>
          <w:szCs w:val="22"/>
        </w:rPr>
        <w:t xml:space="preserve">Billing Address: </w:t>
      </w:r>
      <w:r w:rsidRPr="000D15F6">
        <w:rPr>
          <w:sz w:val="22"/>
          <w:szCs w:val="22"/>
          <w:bdr w:val="single" w:sz="12" w:space="0" w:color="auto"/>
        </w:rPr>
        <w:t xml:space="preserve">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proofErr w:type="gramStart"/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City</w:t>
      </w:r>
      <w:proofErr w:type="gramEnd"/>
      <w:r>
        <w:rPr>
          <w:sz w:val="22"/>
          <w:szCs w:val="22"/>
        </w:rPr>
        <w:t xml:space="preserve">, Zip: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,WA </w:t>
      </w:r>
    </w:p>
    <w:p w14:paraId="21C39CAC" w14:textId="77777777" w:rsidR="00CC1726" w:rsidRDefault="00CC1726" w:rsidP="00CC1726">
      <w:pPr>
        <w:pStyle w:val="Standard"/>
        <w:spacing w:after="120"/>
      </w:pPr>
      <w:r>
        <w:rPr>
          <w:sz w:val="22"/>
          <w:szCs w:val="22"/>
        </w:rPr>
        <w:t xml:space="preserve">School Email: </w:t>
      </w:r>
      <w:r w:rsidRPr="000D15F6">
        <w:rPr>
          <w:sz w:val="22"/>
          <w:szCs w:val="22"/>
          <w:bdr w:val="single" w:sz="12" w:space="0" w:color="auto"/>
        </w:rPr>
        <w:t xml:space="preserve"> 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</w:t>
      </w:r>
    </w:p>
    <w:p w14:paraId="685E3219" w14:textId="77777777" w:rsidR="00CC1726" w:rsidRDefault="00CC1726" w:rsidP="00CC1726">
      <w:pPr>
        <w:pStyle w:val="Standard"/>
        <w:spacing w:after="120"/>
      </w:pPr>
      <w:r>
        <w:rPr>
          <w:sz w:val="22"/>
          <w:szCs w:val="22"/>
        </w:rPr>
        <w:t xml:space="preserve">Alternate Email: </w:t>
      </w:r>
      <w:r w:rsidRPr="000D15F6">
        <w:rPr>
          <w:sz w:val="22"/>
          <w:szCs w:val="22"/>
          <w:bdr w:val="single" w:sz="12" w:space="0" w:color="auto"/>
        </w:rPr>
        <w:t xml:space="preserve">    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  <w:t xml:space="preserve"> </w:t>
      </w:r>
      <w:r>
        <w:rPr>
          <w:sz w:val="22"/>
          <w:szCs w:val="22"/>
        </w:rPr>
        <w:t xml:space="preserve">Day of in-service Phone: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</w:p>
    <w:p w14:paraId="00B4CB18" w14:textId="77777777" w:rsidR="00CC1726" w:rsidRDefault="00CC1726" w:rsidP="00CC1726">
      <w:pPr>
        <w:pStyle w:val="Standard"/>
        <w:tabs>
          <w:tab w:val="right" w:leader="hyphen" w:pos="108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32DFFB50" w14:textId="77777777" w:rsidR="00CC1726" w:rsidRDefault="00CC1726" w:rsidP="00CC1726">
      <w:pPr>
        <w:pStyle w:val="Standard"/>
      </w:pPr>
      <w:r>
        <w:rPr>
          <w:sz w:val="22"/>
          <w:szCs w:val="22"/>
        </w:rPr>
        <w:t xml:space="preserve">Check Number: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PO Number: </w:t>
      </w:r>
      <w:r w:rsidRPr="000D15F6">
        <w:rPr>
          <w:sz w:val="22"/>
          <w:szCs w:val="22"/>
          <w:bdr w:val="single" w:sz="12" w:space="0" w:color="auto"/>
        </w:rPr>
        <w:t xml:space="preserve">     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</w:p>
    <w:p w14:paraId="756659DF" w14:textId="77777777" w:rsidR="00CD6A12" w:rsidRDefault="00CD6A12">
      <w:pPr>
        <w:pStyle w:val="Standard"/>
        <w:tabs>
          <w:tab w:val="right" w:leader="hyphen" w:pos="10800"/>
        </w:tabs>
        <w:rPr>
          <w:sz w:val="22"/>
          <w:szCs w:val="22"/>
        </w:rPr>
      </w:pPr>
    </w:p>
    <w:p w14:paraId="7292C083" w14:textId="77777777" w:rsidR="00CD6A12" w:rsidRDefault="00000000">
      <w:pPr>
        <w:pStyle w:val="Standard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Make Checks and POs payable to Washington Applied Math Council (WAMC)</w:t>
      </w:r>
    </w:p>
    <w:p w14:paraId="02F04F37" w14:textId="77777777" w:rsidR="00CD6A12" w:rsidRDefault="00000000">
      <w:pPr>
        <w:pStyle w:val="Standard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</w:pPr>
      <w:r>
        <w:rPr>
          <w:b/>
          <w:bCs/>
          <w:sz w:val="22"/>
          <w:szCs w:val="22"/>
        </w:rPr>
        <w:t>Receipts available the day of in-service for non-preregistered</w:t>
      </w:r>
      <w:r>
        <w:rPr>
          <w:b/>
          <w:bCs/>
          <w:sz w:val="22"/>
          <w:szCs w:val="22"/>
        </w:rPr>
        <w:tab/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>P.O. Enclosed</w:t>
      </w:r>
    </w:p>
    <w:p w14:paraId="581B9A91" w14:textId="77777777" w:rsidR="00CD6A12" w:rsidRDefault="00000000">
      <w:pPr>
        <w:pStyle w:val="Standard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regular price of $185 applies for early in-service registrations ONLY.  </w:t>
      </w:r>
    </w:p>
    <w:p w14:paraId="36057F40" w14:textId="77777777" w:rsidR="00CD6A12" w:rsidRDefault="00000000">
      <w:pPr>
        <w:pStyle w:val="Standard"/>
        <w:jc w:val="center"/>
      </w:pPr>
      <w:r>
        <w:rPr>
          <w:color w:val="000000"/>
          <w:sz w:val="22"/>
          <w:szCs w:val="22"/>
        </w:rPr>
        <w:t xml:space="preserve">For registrations postmarked after </w:t>
      </w:r>
      <w:r>
        <w:rPr>
          <w:b/>
          <w:bCs/>
          <w:color w:val="000000"/>
          <w:sz w:val="22"/>
          <w:szCs w:val="22"/>
        </w:rPr>
        <w:t xml:space="preserve">September 22, </w:t>
      </w:r>
      <w:proofErr w:type="gramStart"/>
      <w:r>
        <w:rPr>
          <w:b/>
          <w:bCs/>
          <w:color w:val="000000"/>
          <w:sz w:val="22"/>
          <w:szCs w:val="22"/>
        </w:rPr>
        <w:t>2023</w:t>
      </w:r>
      <w:proofErr w:type="gramEnd"/>
      <w:r>
        <w:rPr>
          <w:color w:val="000000"/>
          <w:sz w:val="22"/>
          <w:szCs w:val="22"/>
        </w:rPr>
        <w:t xml:space="preserve"> or on-site the cost is $200.00.</w:t>
      </w:r>
    </w:p>
    <w:p w14:paraId="0BEF8B2D" w14:textId="77777777" w:rsidR="00CD6A12" w:rsidRDefault="00000000">
      <w:pPr>
        <w:pStyle w:val="Standard"/>
        <w:tabs>
          <w:tab w:val="right" w:leader="hyphen" w:pos="108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7FBAF76A" w14:textId="77777777" w:rsidR="00CD6A12" w:rsidRDefault="00CD6A12">
      <w:pPr>
        <w:pStyle w:val="Standard"/>
        <w:jc w:val="center"/>
        <w:rPr>
          <w:b/>
          <w:sz w:val="22"/>
          <w:szCs w:val="22"/>
          <w:u w:val="single"/>
        </w:rPr>
      </w:pPr>
    </w:p>
    <w:p w14:paraId="42B294F2" w14:textId="77777777" w:rsidR="00CD6A12" w:rsidRDefault="00000000">
      <w:pPr>
        <w:pStyle w:val="Standard"/>
        <w:jc w:val="center"/>
      </w:pPr>
      <w:r>
        <w:rPr>
          <w:b/>
          <w:sz w:val="22"/>
          <w:szCs w:val="22"/>
          <w:u w:val="single"/>
        </w:rPr>
        <w:t>Please specify which in-service you will attend</w:t>
      </w:r>
      <w:r>
        <w:rPr>
          <w:sz w:val="22"/>
          <w:szCs w:val="22"/>
        </w:rPr>
        <w:t>:</w:t>
      </w:r>
    </w:p>
    <w:p w14:paraId="5808D012" w14:textId="77777777" w:rsidR="00CD6A12" w:rsidRDefault="00000000">
      <w:pPr>
        <w:pStyle w:val="Standard"/>
      </w:pPr>
      <w:r>
        <w:rPr>
          <w:b/>
          <w:bCs/>
          <w:sz w:val="22"/>
          <w:szCs w:val="22"/>
        </w:rPr>
        <w:t xml:space="preserve">WEST SIDE (In Person Only) 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EAST SIDE In Person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ab/>
        <w:t>Virtual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</w:p>
    <w:p w14:paraId="6523194E" w14:textId="77777777" w:rsidR="00CD6A12" w:rsidRDefault="00000000">
      <w:pPr>
        <w:pStyle w:val="Standard"/>
      </w:pPr>
      <w:r>
        <w:rPr>
          <w:b/>
          <w:sz w:val="22"/>
          <w:szCs w:val="22"/>
          <w:u w:val="single"/>
        </w:rPr>
        <w:t xml:space="preserve">WEST SIDE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EAST SIDE</w:t>
      </w:r>
    </w:p>
    <w:p w14:paraId="0E8EAC37" w14:textId="77777777" w:rsidR="00CD6A12" w:rsidRDefault="00000000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Wednesday, October 4, </w:t>
      </w:r>
      <w:proofErr w:type="gramStart"/>
      <w:r>
        <w:rPr>
          <w:sz w:val="22"/>
          <w:szCs w:val="22"/>
        </w:rPr>
        <w:t>2023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Friday, October 6, 2023</w:t>
      </w:r>
    </w:p>
    <w:p w14:paraId="12717C85" w14:textId="77777777" w:rsidR="00CD6A12" w:rsidRDefault="00000000">
      <w:pPr>
        <w:pStyle w:val="Standard"/>
        <w:ind w:firstLine="720"/>
        <w:rPr>
          <w:sz w:val="22"/>
          <w:szCs w:val="22"/>
        </w:rPr>
      </w:pPr>
      <w:r>
        <w:rPr>
          <w:sz w:val="22"/>
          <w:szCs w:val="22"/>
        </w:rPr>
        <w:t>ESD 113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Spokane Community College</w:t>
      </w:r>
    </w:p>
    <w:p w14:paraId="26C2B92F" w14:textId="77777777" w:rsidR="00CD6A12" w:rsidRDefault="00000000">
      <w:pPr>
        <w:pStyle w:val="Standard"/>
        <w:ind w:firstLine="720"/>
        <w:rPr>
          <w:sz w:val="22"/>
          <w:szCs w:val="22"/>
        </w:rPr>
      </w:pPr>
      <w:r>
        <w:rPr>
          <w:sz w:val="22"/>
          <w:szCs w:val="22"/>
        </w:rPr>
        <w:t>6005 Tyee Drive SW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North 1810 Greene Street</w:t>
      </w:r>
    </w:p>
    <w:p w14:paraId="174702C3" w14:textId="77777777" w:rsidR="00CD6A12" w:rsidRDefault="00000000">
      <w:pPr>
        <w:pStyle w:val="Teri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Tumwater, WA  98512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Spokane, WA  99207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A41BFA5" w14:textId="77777777" w:rsidR="00CD6A12" w:rsidRDefault="00000000">
      <w:pPr>
        <w:pStyle w:val="Standard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8:00 a.m. – 3:30 p.m. (includes lunch)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8:00 a.m. – 3:30 p.m. (includes lunch)</w:t>
      </w:r>
    </w:p>
    <w:p w14:paraId="6761D762" w14:textId="77777777" w:rsidR="00CD6A12" w:rsidRDefault="00CD6A12">
      <w:pPr>
        <w:pStyle w:val="Standard"/>
        <w:rPr>
          <w:i/>
          <w:iCs/>
          <w:sz w:val="22"/>
          <w:szCs w:val="22"/>
        </w:rPr>
      </w:pPr>
    </w:p>
    <w:p w14:paraId="2F90BE84" w14:textId="77777777" w:rsidR="00CD6A12" w:rsidRDefault="0000000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</w:pPr>
      <w:r>
        <w:rPr>
          <w:b/>
          <w:bCs/>
          <w:sz w:val="22"/>
          <w:szCs w:val="22"/>
        </w:rPr>
        <w:t xml:space="preserve">For directions and additional Information check our web site at, </w:t>
      </w:r>
      <w:hyperlink r:id="rId7" w:history="1">
        <w:r>
          <w:rPr>
            <w:b/>
            <w:bCs/>
            <w:sz w:val="22"/>
            <w:szCs w:val="22"/>
          </w:rPr>
          <w:t>http://www.wa-appliedmath.org/</w:t>
        </w:r>
      </w:hyperlink>
    </w:p>
    <w:p w14:paraId="5EE9A7B7" w14:textId="77777777" w:rsidR="00CD6A12" w:rsidRDefault="0000000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  <w:rPr>
          <w:sz w:val="22"/>
          <w:szCs w:val="22"/>
        </w:rPr>
      </w:pPr>
      <w:r>
        <w:rPr>
          <w:sz w:val="22"/>
          <w:szCs w:val="22"/>
        </w:rPr>
        <w:t>Fall, Winter, Spring, and Summer Registration forms are available to be downloaded from this site!</w:t>
      </w:r>
    </w:p>
    <w:p w14:paraId="44D4088C" w14:textId="77777777" w:rsidR="00CD6A12" w:rsidRDefault="00000000">
      <w:pPr>
        <w:pStyle w:val="Standard"/>
        <w:tabs>
          <w:tab w:val="right" w:leader="hyphen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1558C05F" w14:textId="77777777" w:rsidR="00CD6A12" w:rsidRDefault="00000000">
      <w:pPr>
        <w:widowControl/>
        <w:suppressAutoHyphens w:val="0"/>
        <w:autoSpaceDE w:val="0"/>
        <w:textAlignment w:val="auto"/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Please register early to ensure your place in this in-service.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Written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cancellations received more than two weeks prior will be charged $30. There are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no refunds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for cancellations received within two weeks of the in-service date or for no-shows.</w:t>
      </w:r>
    </w:p>
    <w:p w14:paraId="08D8CA5E" w14:textId="77777777" w:rsidR="00CD6A12" w:rsidRDefault="00000000">
      <w:pPr>
        <w:pStyle w:val="Standard"/>
        <w:tabs>
          <w:tab w:val="right" w:leader="hyphen" w:pos="9360"/>
        </w:tabs>
        <w:rPr>
          <w:kern w:val="0"/>
        </w:rPr>
      </w:pPr>
      <w:r>
        <w:rPr>
          <w:kern w:val="0"/>
        </w:rPr>
        <w:tab/>
      </w:r>
    </w:p>
    <w:p w14:paraId="7FD8210E" w14:textId="77777777" w:rsidR="00CD6A12" w:rsidRDefault="00000000">
      <w:pPr>
        <w:widowControl/>
        <w:suppressAutoHyphens w:val="0"/>
        <w:autoSpaceDE w:val="0"/>
        <w:textAlignment w:val="auto"/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These in-services fulfill, in part, the Assurance Statement signed by the district to continue in-service in the CTE Applied Math program and are approved by OSPI for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six (6) STEM Clock Hours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of credit each.</w:t>
      </w:r>
    </w:p>
    <w:p w14:paraId="21791D09" w14:textId="77777777" w:rsidR="00CD6A12" w:rsidRDefault="00000000">
      <w:pPr>
        <w:pStyle w:val="Standard"/>
        <w:tabs>
          <w:tab w:val="right" w:leader="hyphen" w:pos="9360"/>
        </w:tabs>
        <w:rPr>
          <w:kern w:val="0"/>
        </w:rPr>
      </w:pPr>
      <w:r>
        <w:rPr>
          <w:kern w:val="0"/>
        </w:rPr>
        <w:tab/>
      </w:r>
    </w:p>
    <w:p w14:paraId="3E5B9AFE" w14:textId="77777777" w:rsidR="00CD6A12" w:rsidRDefault="00000000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WAMC recommends that everyone attend in person if possible. In person participation will be more beneficial to participants.</w:t>
      </w:r>
    </w:p>
    <w:p w14:paraId="5B55C901" w14:textId="77777777" w:rsidR="00CD6A12" w:rsidRDefault="00CD6A12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  <w:kern w:val="0"/>
          <w:sz w:val="20"/>
          <w:szCs w:val="20"/>
          <w:lang w:bidi="ar-SA"/>
        </w:rPr>
      </w:pPr>
    </w:p>
    <w:p w14:paraId="050D1730" w14:textId="77777777" w:rsidR="00CD6A12" w:rsidRDefault="00000000">
      <w:pPr>
        <w:pStyle w:val="BodyText2"/>
        <w:jc w:val="center"/>
      </w:pPr>
      <w:r>
        <w:rPr>
          <w:rFonts w:ascii="Times New Roman" w:hAnsi="Times New Roman" w:cs="Times New Roman"/>
          <w:kern w:val="0"/>
          <w:szCs w:val="24"/>
        </w:rPr>
        <w:t>For additional information e-mail Nan Johnson: njohnson@wa-appliedmath.org or call 206-249-8481</w:t>
      </w:r>
    </w:p>
    <w:sectPr w:rsidR="00CD6A12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D6B1D" w14:textId="77777777" w:rsidR="006B2CFB" w:rsidRDefault="006B2CFB">
      <w:r>
        <w:separator/>
      </w:r>
    </w:p>
  </w:endnote>
  <w:endnote w:type="continuationSeparator" w:id="0">
    <w:p w14:paraId="7A8FA0C5" w14:textId="77777777" w:rsidR="006B2CFB" w:rsidRDefault="006B2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Palatino, 'Book Antiqua'">
    <w:altName w:val="Palatino Linotype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AB713" w14:textId="77777777" w:rsidR="006B2CFB" w:rsidRDefault="006B2CFB">
      <w:r>
        <w:rPr>
          <w:color w:val="000000"/>
        </w:rPr>
        <w:separator/>
      </w:r>
    </w:p>
  </w:footnote>
  <w:footnote w:type="continuationSeparator" w:id="0">
    <w:p w14:paraId="13BF3E32" w14:textId="77777777" w:rsidR="006B2CFB" w:rsidRDefault="006B2C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D6A12"/>
    <w:rsid w:val="006B2CFB"/>
    <w:rsid w:val="00CC1726"/>
    <w:rsid w:val="00CD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2C2A"/>
  <w15:docId w15:val="{21C24C9B-A5A3-4575-BA63-3DE86F8A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jc w:val="center"/>
      <w:outlineLvl w:val="0"/>
    </w:pPr>
    <w:rPr>
      <w:rFonts w:ascii="Palatino, 'Book Antiqua'" w:eastAsia="Palatino, 'Book Antiqua'" w:hAnsi="Palatino, 'Book Antiqua'" w:cs="Palatino, 'Book Antiqua'"/>
      <w:sz w:val="2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36"/>
    </w:rPr>
  </w:style>
  <w:style w:type="paragraph" w:customStyle="1" w:styleId="Textbody">
    <w:name w:val="Text body"/>
    <w:basedOn w:val="Standard"/>
    <w:rPr>
      <w:rFonts w:ascii="Palatino, 'Book Antiqua'" w:eastAsia="Palatino, 'Book Antiqua'" w:hAnsi="Palatino, 'Book Antiqua'" w:cs="Palatino, 'Book Antiqua'"/>
      <w:sz w:val="22"/>
    </w:r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eri">
    <w:name w:val="Teri"/>
    <w:basedOn w:val="Standard"/>
    <w:rPr>
      <w:rFonts w:ascii="Palatino, 'Book Antiqua'" w:eastAsia="Palatino, 'Book Antiqua'" w:hAnsi="Palatino, 'Book Antiqua'" w:cs="Palatino, 'Book Antiqua'"/>
      <w:sz w:val="24"/>
    </w:rPr>
  </w:style>
  <w:style w:type="paragraph" w:customStyle="1" w:styleId="Textbodyindent">
    <w:name w:val="Text body indent"/>
    <w:basedOn w:val="Standard"/>
    <w:pPr>
      <w:tabs>
        <w:tab w:val="left" w:pos="9900"/>
      </w:tabs>
      <w:ind w:left="540"/>
      <w:jc w:val="center"/>
    </w:pPr>
    <w:rPr>
      <w:rFonts w:ascii="Palatino, 'Book Antiqua'" w:eastAsia="Palatino, 'Book Antiqua'" w:hAnsi="Palatino, 'Book Antiqua'" w:cs="Palatino, 'Book Antiqua'"/>
      <w:b/>
      <w:i/>
      <w:sz w:val="28"/>
    </w:rPr>
  </w:style>
  <w:style w:type="paragraph" w:styleId="BodyText2">
    <w:name w:val="Body Text 2"/>
    <w:basedOn w:val="Standard"/>
    <w:rPr>
      <w:rFonts w:ascii="Palatino, 'Book Antiqua'" w:eastAsia="Palatino, 'Book Antiqua'" w:hAnsi="Palatino, 'Book Antiqua'" w:cs="Palatino, 'Book Antiqua'"/>
      <w:b/>
      <w:sz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a-appliedmath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comsi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Math 2000 – Fall Inservice</dc:title>
  <dc:creator>Ronald Noble</dc:creator>
  <cp:lastModifiedBy>Uy, Catherine N.</cp:lastModifiedBy>
  <cp:revision>2</cp:revision>
  <cp:lastPrinted>2013-10-13T17:25:00Z</cp:lastPrinted>
  <dcterms:created xsi:type="dcterms:W3CDTF">2023-05-18T19:56:00Z</dcterms:created>
  <dcterms:modified xsi:type="dcterms:W3CDTF">2023-05-18T19:56:00Z</dcterms:modified>
</cp:coreProperties>
</file>